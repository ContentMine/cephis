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223" w:rsidRDefault="006072BB">
      <w:r>
        <w:t>This is normal.</w:t>
      </w:r>
    </w:p>
    <w:p w:rsidR="006072BB" w:rsidRDefault="006072BB">
      <w:pPr>
        <w:rPr>
          <w:b/>
        </w:rPr>
      </w:pPr>
      <w:r w:rsidRPr="006072BB">
        <w:rPr>
          <w:b/>
        </w:rPr>
        <w:t>This is bold.</w:t>
      </w:r>
    </w:p>
    <w:p w:rsidR="006072BB" w:rsidRPr="006072BB" w:rsidRDefault="006072BB">
      <w:pPr>
        <w:rPr>
          <w:i/>
        </w:rPr>
      </w:pPr>
      <w:r w:rsidRPr="006072BB">
        <w:rPr>
          <w:i/>
        </w:rPr>
        <w:t>This is italic.</w:t>
      </w:r>
    </w:p>
    <w:p w:rsidR="006072BB" w:rsidRPr="006072BB" w:rsidRDefault="006072BB">
      <w:pPr>
        <w:rPr>
          <w:b/>
          <w:i/>
        </w:rPr>
      </w:pPr>
      <w:r w:rsidRPr="006072BB">
        <w:rPr>
          <w:b/>
          <w:i/>
        </w:rPr>
        <w:t>This is bold-italic.</w:t>
      </w:r>
    </w:p>
    <w:p w:rsidR="006072BB" w:rsidRDefault="006072BB">
      <w:r>
        <w:t xml:space="preserve">This is normal and </w:t>
      </w:r>
      <w:r w:rsidRPr="006072BB">
        <w:rPr>
          <w:b/>
        </w:rPr>
        <w:t>bold</w:t>
      </w:r>
      <w:r>
        <w:t xml:space="preserve"> and </w:t>
      </w:r>
      <w:bookmarkStart w:id="0" w:name="_GoBack"/>
      <w:r w:rsidRPr="006072BB">
        <w:rPr>
          <w:i/>
        </w:rPr>
        <w:t>italic</w:t>
      </w:r>
      <w:bookmarkEnd w:id="0"/>
      <w:r>
        <w:t xml:space="preserve">. </w:t>
      </w:r>
    </w:p>
    <w:p w:rsidR="006072BB" w:rsidRDefault="006072BB">
      <w:r w:rsidRPr="006072BB">
        <w:rPr>
          <w:b/>
        </w:rPr>
        <w:t>This is bold</w:t>
      </w:r>
      <w:r>
        <w:t xml:space="preserve"> </w:t>
      </w:r>
      <w:r w:rsidRPr="006072BB">
        <w:rPr>
          <w:i/>
        </w:rPr>
        <w:t>and italic.</w:t>
      </w:r>
    </w:p>
    <w:p w:rsidR="006072BB" w:rsidRPr="006072BB" w:rsidRDefault="006072BB"/>
    <w:sectPr w:rsidR="006072BB" w:rsidRPr="00607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BB"/>
    <w:rsid w:val="00073A63"/>
    <w:rsid w:val="00231219"/>
    <w:rsid w:val="003E3335"/>
    <w:rsid w:val="006072BB"/>
    <w:rsid w:val="00AD0045"/>
    <w:rsid w:val="00C6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286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6B06789D-2594-4ABD-B832-A7F3F56D6075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641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Chemistry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pm286</dc:creator>
  <cp:lastModifiedBy>pm286</cp:lastModifiedBy>
  <cp:revision>3</cp:revision>
  <cp:lastPrinted>2012-12-08T02:02:00Z</cp:lastPrinted>
  <dcterms:created xsi:type="dcterms:W3CDTF">2012-12-08T01:58:00Z</dcterms:created>
  <dcterms:modified xsi:type="dcterms:W3CDTF">2012-12-08T12:39:00Z</dcterms:modified>
</cp:coreProperties>
</file>