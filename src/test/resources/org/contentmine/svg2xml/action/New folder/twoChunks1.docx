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223" w:rsidRDefault="007B4236">
      <w:r>
        <w:t>This is a larger chunk of text which should wrap at the right-hand margin and continue on the next line.  Then it will be formatted into PDF to simulate 1-column mode.</w:t>
      </w:r>
    </w:p>
    <w:p w:rsidR="007B4236" w:rsidRDefault="007B4236">
      <w:r>
        <w:t>Here is a new paragraph. We need to pick that up and process it independently. It will finish before the bottom of the page but wrap at least twice as we continue to type characters until we exceed the page width.</w:t>
      </w:r>
      <w:bookmarkStart w:id="0" w:name="_GoBack"/>
      <w:bookmarkEnd w:id="0"/>
    </w:p>
    <w:sectPr w:rsidR="007B4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36"/>
    <w:rsid w:val="00231219"/>
    <w:rsid w:val="002D55C0"/>
    <w:rsid w:val="007B4236"/>
    <w:rsid w:val="00AD0045"/>
    <w:rsid w:val="00C61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286\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D62F6314-1A95-480F-BBE9-9AEF00849610}">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Chemistry</Company>
  <LinksUpToDate>false</LinksUpToDate>
  <CharactersWithSpaces>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pm286</dc:creator>
  <cp:lastModifiedBy>pm286</cp:lastModifiedBy>
  <cp:revision>3</cp:revision>
  <cp:lastPrinted>2012-12-06T11:53:00Z</cp:lastPrinted>
  <dcterms:created xsi:type="dcterms:W3CDTF">2012-12-06T11:49:00Z</dcterms:created>
  <dcterms:modified xsi:type="dcterms:W3CDTF">2012-12-06T11:54:00Z</dcterms:modified>
</cp:coreProperties>
</file>