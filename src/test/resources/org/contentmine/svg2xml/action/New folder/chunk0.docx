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223" w:rsidRDefault="003F481D">
      <w:r>
        <w:t>This is chunk0</w:t>
      </w:r>
    </w:p>
    <w:p w:rsidR="003F481D" w:rsidRDefault="003F481D">
      <w:r>
        <w:t xml:space="preserve">This is chunk1.aaaaaaaaaaaa </w:t>
      </w:r>
      <w:proofErr w:type="spellStart"/>
      <w:r>
        <w:t>bbbbbbbbbbbbbbbb</w:t>
      </w:r>
      <w:proofErr w:type="spellEnd"/>
      <w:r>
        <w:t xml:space="preserve"> </w:t>
      </w:r>
      <w:proofErr w:type="spellStart"/>
      <w:r>
        <w:t>cccccccccccccccc</w:t>
      </w:r>
      <w:proofErr w:type="spellEnd"/>
      <w:r>
        <w:t xml:space="preserve"> </w:t>
      </w:r>
      <w:proofErr w:type="spellStart"/>
      <w:r>
        <w:t>dddddddddd</w:t>
      </w:r>
      <w:proofErr w:type="spellEnd"/>
      <w:r>
        <w:t xml:space="preserve"> </w:t>
      </w:r>
      <w:proofErr w:type="spellStart"/>
      <w:r>
        <w:t>eeeeeeeeeeee</w:t>
      </w:r>
      <w:proofErr w:type="spellEnd"/>
      <w:r>
        <w:t xml:space="preserve"> </w:t>
      </w:r>
      <w:proofErr w:type="spellStart"/>
      <w:r>
        <w:t>fffffffffffffff</w:t>
      </w:r>
      <w:proofErr w:type="spellEnd"/>
      <w:r>
        <w:t xml:space="preserve"> </w:t>
      </w:r>
      <w:proofErr w:type="spellStart"/>
      <w:r>
        <w:t>gggggggggggggggggggggggggggggggggggggggg</w:t>
      </w:r>
      <w:bookmarkStart w:id="0" w:name="_GoBack"/>
      <w:bookmarkEnd w:id="0"/>
      <w:proofErr w:type="spellEnd"/>
    </w:p>
    <w:sectPr w:rsidR="003F4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81D"/>
    <w:rsid w:val="00231219"/>
    <w:rsid w:val="003F481D"/>
    <w:rsid w:val="00AD0045"/>
    <w:rsid w:val="00C6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m286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D86774C3-2D12-4B20-B470-DAB20B8B4090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2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Chemistry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pm286</dc:creator>
  <cp:lastModifiedBy>pm286</cp:lastModifiedBy>
  <cp:revision>1</cp:revision>
  <dcterms:created xsi:type="dcterms:W3CDTF">2012-12-05T02:49:00Z</dcterms:created>
  <dcterms:modified xsi:type="dcterms:W3CDTF">2012-12-05T02:51:00Z</dcterms:modified>
</cp:coreProperties>
</file>