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223" w:rsidRDefault="003F481D">
      <w:r>
        <w:t>chunk0</w:t>
      </w:r>
      <w:bookmarkStart w:id="0" w:name="_GoBack"/>
      <w:bookmarkEnd w:id="0"/>
    </w:p>
    <w:p w:rsidR="003F481D" w:rsidRDefault="003F481D">
      <w:r>
        <w:t>chunk1</w:t>
      </w:r>
    </w:p>
    <w:sectPr w:rsidR="003F4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81D"/>
    <w:rsid w:val="00231219"/>
    <w:rsid w:val="00247FC5"/>
    <w:rsid w:val="00345CB6"/>
    <w:rsid w:val="003F481D"/>
    <w:rsid w:val="005C7E83"/>
    <w:rsid w:val="007933E2"/>
    <w:rsid w:val="00AA75D0"/>
    <w:rsid w:val="00AD0045"/>
    <w:rsid w:val="00C6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286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9B38ABB2-6574-4EE9-AF37-9ADAE54BFB17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Chemistry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pm286</dc:creator>
  <cp:lastModifiedBy>pm286</cp:lastModifiedBy>
  <cp:revision>3</cp:revision>
  <cp:lastPrinted>2012-12-05T22:29:00Z</cp:lastPrinted>
  <dcterms:created xsi:type="dcterms:W3CDTF">2012-12-05T22:28:00Z</dcterms:created>
  <dcterms:modified xsi:type="dcterms:W3CDTF">2012-12-05T22:29:00Z</dcterms:modified>
</cp:coreProperties>
</file>